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1916493"/>
        <w:docPartObj>
          <w:docPartGallery w:val="Cover Pages"/>
          <w:docPartUnique/>
        </w:docPartObj>
      </w:sdtPr>
      <w:sdtEndPr>
        <w:rPr>
          <w:rStyle w:val="Cardettulo1"/>
          <w:rFonts w:asciiTheme="majorHAnsi" w:eastAsiaTheme="majorEastAsia" w:hAnsiTheme="majorHAnsi" w:cstheme="majorBidi"/>
          <w:color w:val="00A0B8" w:themeColor="accent1"/>
          <w:sz w:val="30"/>
        </w:rPr>
      </w:sdtEndPr>
      <w:sdtContent>
        <w:p w14:paraId="321EE071" w14:textId="6707CFC8" w:rsidR="00CF73BE" w:rsidRPr="00555F93" w:rsidRDefault="00555F93" w:rsidP="00555F93">
          <w:pPr>
            <w:pStyle w:val="Semespaamento"/>
            <w:rPr>
              <w:rStyle w:val="Cardettulo1"/>
              <w:rFonts w:asciiTheme="minorHAnsi" w:eastAsiaTheme="minorHAnsi" w:hAnsiTheme="minorHAnsi" w:cstheme="minorBidi"/>
              <w:color w:val="auto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0DB02610" wp14:editId="52C6553E">
                    <wp:simplePos x="0" y="0"/>
                    <wp:positionH relativeFrom="margin">
                      <wp:posOffset>-19050</wp:posOffset>
                    </wp:positionH>
                    <wp:positionV relativeFrom="margin">
                      <wp:posOffset>5005070</wp:posOffset>
                    </wp:positionV>
                    <wp:extent cx="3943350" cy="265176"/>
                    <wp:effectExtent l="0" t="0" r="7620" b="0"/>
                    <wp:wrapSquare wrapText="bothSides"/>
                    <wp:docPr id="20" name="Caixa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564705" w14:textId="176C6574" w:rsidR="00CF73BE" w:rsidRDefault="00400792">
                                <w:pPr>
                                  <w:pStyle w:val="Informaesdocontato"/>
                                </w:pPr>
                                <w:sdt>
                                  <w:sdtPr>
                                    <w:alias w:val="Nome"/>
                                    <w:tag w:val=""/>
                                    <w:id w:val="67538276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65F6">
                                      <w:t>Alunos: Ricardo José, Anderson da Costa, Erika Eckhardt</w:t>
                                    </w:r>
                                  </w:sdtContent>
                                </w:sdt>
                                <w:r w:rsidR="00CF73BE">
                                  <w:t> | </w:t>
                                </w:r>
                                <w:sdt>
                                  <w:sdtPr>
                                    <w:alias w:val="Título do curso"/>
                                    <w:tag w:val=""/>
                                    <w:id w:val="-72821993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5F93">
                                      <w:t>POO</w:t>
                                    </w:r>
                                  </w:sdtContent>
                                </w:sdt>
                                <w:r w:rsidR="00CF73BE">
                                  <w:t> | </w:t>
                                </w:r>
                                <w:r w:rsidR="00555F93">
                                  <w:t>2016/1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B0261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0" o:spid="_x0000_s1026" type="#_x0000_t202" style="position:absolute;margin-left:-1.5pt;margin-top:394.1pt;width:310.5pt;height:20.9pt;z-index:251660288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" o:allowoverlap="f" filled="f" stroked="f" strokeweight=".5pt">
                    <v:textbox style="mso-fit-shape-to-text:t" inset="0,,0">
                      <w:txbxContent>
                        <w:p w14:paraId="39564705" w14:textId="176C6574" w:rsidR="00CF73BE" w:rsidRDefault="008965F6">
                          <w:pPr>
                            <w:pStyle w:val="Informaesdocontato"/>
                          </w:pPr>
                          <w:sdt>
                            <w:sdtPr>
                              <w:alias w:val="Nome"/>
                              <w:tag w:val=""/>
                              <w:id w:val="67538276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t>Alunos: Ricardo José, Anderson da Costa, Erika Eckhardt</w:t>
                              </w:r>
                            </w:sdtContent>
                          </w:sdt>
                          <w:r w:rsidR="00CF73BE">
                            <w:t> | </w:t>
                          </w:r>
                          <w:sdt>
                            <w:sdtPr>
                              <w:alias w:val="Título do curso"/>
                              <w:tag w:val=""/>
                              <w:id w:val="-72821993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555F93">
                                <w:t>POO</w:t>
                              </w:r>
                            </w:sdtContent>
                          </w:sdt>
                          <w:r w:rsidR="00CF73BE">
                            <w:t> | </w:t>
                          </w:r>
                          <w:r w:rsidR="00555F93">
                            <w:t>2016/1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52D0F19D" wp14:editId="4134774F">
                    <wp:simplePos x="0" y="0"/>
                    <wp:positionH relativeFrom="margin">
                      <wp:posOffset>228600</wp:posOffset>
                    </wp:positionH>
                    <wp:positionV relativeFrom="margin">
                      <wp:posOffset>3221990</wp:posOffset>
                    </wp:positionV>
                    <wp:extent cx="3943350" cy="1325880"/>
                    <wp:effectExtent l="0" t="0" r="7620" b="5080"/>
                    <wp:wrapSquare wrapText="bothSides"/>
                    <wp:docPr id="21" name="Caixa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96"/>
                                    <w:szCs w:val="96"/>
                                  </w:r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148FEF" w14:textId="3FFF5A21" w:rsidR="00CF73BE" w:rsidRPr="000B37CF" w:rsidRDefault="00555F93" w:rsidP="000B37CF">
                                    <w:pPr>
                                      <w:pStyle w:val="Ttulo10"/>
                                      <w:jc w:val="left"/>
                                      <w:rPr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sz w:val="96"/>
                                        <w:szCs w:val="96"/>
                                      </w:rPr>
                                      <w:t>Readme.TXT</w:t>
                                    </w:r>
                                  </w:p>
                                </w:sdtContent>
                              </w:sdt>
                              <w:p w14:paraId="5CCA1BCA" w14:textId="60F4DAE5" w:rsidR="00CF73BE" w:rsidRPr="001D0E09" w:rsidRDefault="00400792">
                                <w:pPr>
                                  <w:pStyle w:val="Subttulo1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5F93">
                                      <w:t>Sistema de supermercado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D0F19D" id="Caixa de Texto 21" o:spid="_x0000_s1027" type="#_x0000_t202" style="position:absolute;margin-left:18pt;margin-top:253.7pt;width:310.5pt;height:104.4pt;z-index:25166131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sz w:val="96"/>
                              <w:szCs w:val="96"/>
                            </w:r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D148FEF" w14:textId="3FFF5A21" w:rsidR="00CF73BE" w:rsidRPr="000B37CF" w:rsidRDefault="00555F93" w:rsidP="000B37CF">
                              <w:pPr>
                                <w:pStyle w:val="Ttulo10"/>
                                <w:jc w:val="left"/>
                                <w:rPr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sz w:val="96"/>
                                  <w:szCs w:val="96"/>
                                </w:rPr>
                                <w:t>Readme.TXT</w:t>
                              </w:r>
                            </w:p>
                          </w:sdtContent>
                        </w:sdt>
                        <w:p w14:paraId="5CCA1BCA" w14:textId="60F4DAE5" w:rsidR="00CF73BE" w:rsidRPr="001D0E09" w:rsidRDefault="00B92DB4">
                          <w:pPr>
                            <w:pStyle w:val="Subttulo1"/>
                          </w:pPr>
                          <w:sdt>
                            <w:sdt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55F93">
                                <w:t>Sistema de supermercado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F73BE">
            <w:rPr>
              <w:rStyle w:val="Cardettulo1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14:paraId="367B34A0" w14:textId="15A3E52E" w:rsidR="4AB2E1AB" w:rsidRDefault="00555F93" w:rsidP="4AB2E1AB">
      <w:pPr>
        <w:pStyle w:val="ttulo1"/>
      </w:pPr>
      <w:r>
        <w:rPr>
          <w:rStyle w:val="Cardettulo1"/>
          <w:b/>
          <w:bCs/>
          <w:sz w:val="40"/>
          <w:szCs w:val="40"/>
        </w:rPr>
        <w:lastRenderedPageBreak/>
        <w:t>Como usar</w:t>
      </w:r>
    </w:p>
    <w:p w14:paraId="25204DE0" w14:textId="1FC8FA8A" w:rsidR="4AB2E1AB" w:rsidRPr="00555F93" w:rsidRDefault="00555F93">
      <w:pPr>
        <w:rPr>
          <w:b/>
        </w:rPr>
      </w:pPr>
      <w:r w:rsidRPr="00555F93">
        <w:rPr>
          <w:b/>
        </w:rPr>
        <w:t>Tela inicial:</w:t>
      </w:r>
    </w:p>
    <w:p w14:paraId="7C40461D" w14:textId="0A4DDDD9" w:rsidR="00555F93" w:rsidRDefault="00555F93"/>
    <w:p w14:paraId="326F1D0A" w14:textId="75137299" w:rsidR="00555F93" w:rsidRDefault="00555F93">
      <w:r>
        <w:t>A entrada é o número 1 ou 2, 1 para cliente e 2 para funcionário.</w:t>
      </w:r>
      <w:r w:rsidR="008965F6" w:rsidRPr="008965F6">
        <w:rPr>
          <w:noProof/>
        </w:rPr>
        <w:t xml:space="preserve"> </w:t>
      </w:r>
      <w:r w:rsidR="008965F6">
        <w:rPr>
          <w:noProof/>
        </w:rPr>
        <w:drawing>
          <wp:inline distT="0" distB="0" distL="0" distR="0" wp14:anchorId="55F45072" wp14:editId="18BF119D">
            <wp:extent cx="2419350" cy="838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998E" w14:textId="31A42005" w:rsidR="00555F93" w:rsidRDefault="00555F93">
      <w:pPr>
        <w:rPr>
          <w:b/>
        </w:rPr>
      </w:pPr>
      <w:r w:rsidRPr="00555F93">
        <w:rPr>
          <w:b/>
        </w:rPr>
        <w:t>Tela cliente</w:t>
      </w:r>
      <w:r>
        <w:rPr>
          <w:b/>
        </w:rPr>
        <w:t>:</w:t>
      </w:r>
    </w:p>
    <w:p w14:paraId="006D1E16" w14:textId="44FC408D" w:rsidR="00555F93" w:rsidRDefault="00555F93">
      <w:pPr>
        <w:rPr>
          <w:b/>
        </w:rPr>
      </w:pPr>
    </w:p>
    <w:p w14:paraId="58771C8F" w14:textId="77777777" w:rsidR="008965F6" w:rsidRDefault="00555F93">
      <w:r w:rsidRPr="00555F93">
        <w:t>A entrada é o número 1 ou 2, 1 para</w:t>
      </w:r>
      <w:r>
        <w:t xml:space="preserve"> consulta por nome,</w:t>
      </w:r>
      <w:r w:rsidRPr="00555F93">
        <w:t xml:space="preserve"> 2 para </w:t>
      </w:r>
      <w:r>
        <w:t>consulta por código,</w:t>
      </w:r>
      <w:r w:rsidR="008965F6">
        <w:t xml:space="preserve"> 3 para voltar </w:t>
      </w:r>
      <w:r>
        <w:t>para o menu inicial</w:t>
      </w:r>
      <w:r w:rsidRPr="00555F93">
        <w:t>.</w:t>
      </w:r>
    </w:p>
    <w:p w14:paraId="54309BA9" w14:textId="4B06A1B9" w:rsidR="00555F93" w:rsidRPr="00555F93" w:rsidRDefault="008965F6">
      <w:r w:rsidRPr="008965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A3F58E" wp14:editId="79101AC7">
            <wp:extent cx="2743200" cy="895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E3888" w14:textId="14B24E89" w:rsidR="00555F93" w:rsidRDefault="00555F93">
      <w:pPr>
        <w:rPr>
          <w:b/>
        </w:rPr>
      </w:pPr>
    </w:p>
    <w:p w14:paraId="5111702D" w14:textId="77777777" w:rsidR="008965F6" w:rsidRDefault="00555F93">
      <w:pPr>
        <w:rPr>
          <w:noProof/>
        </w:rPr>
      </w:pPr>
      <w:r>
        <w:t>Se você selecionar consulta por nome, esta tela vai aparecer, você entra com o nome e ele te dirá o valor.</w:t>
      </w:r>
      <w:r w:rsidR="008965F6" w:rsidRPr="008965F6">
        <w:rPr>
          <w:noProof/>
        </w:rPr>
        <w:t xml:space="preserve"> </w:t>
      </w:r>
    </w:p>
    <w:p w14:paraId="282E76DD" w14:textId="2C2D8BB0" w:rsidR="00555F93" w:rsidRDefault="008965F6">
      <w:r>
        <w:rPr>
          <w:noProof/>
        </w:rPr>
        <w:drawing>
          <wp:inline distT="0" distB="0" distL="0" distR="0" wp14:anchorId="7B34BB59" wp14:editId="31044B01">
            <wp:extent cx="1990725" cy="7620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A26E" w14:textId="0ECA665B" w:rsidR="00555F93" w:rsidRDefault="00555F93">
      <w:r>
        <w:t>Se escolher por código, só entrar com o código e ele te fornecerá o valor.</w:t>
      </w:r>
      <w:r w:rsidR="008965F6" w:rsidRPr="008965F6">
        <w:rPr>
          <w:noProof/>
        </w:rPr>
        <w:t xml:space="preserve"> </w:t>
      </w:r>
      <w:r w:rsidR="008965F6">
        <w:rPr>
          <w:noProof/>
        </w:rPr>
        <w:drawing>
          <wp:inline distT="0" distB="0" distL="0" distR="0" wp14:anchorId="06215FF1" wp14:editId="496A51A1">
            <wp:extent cx="1933575" cy="12477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409E5" w14:textId="3569FF38" w:rsidR="00555F93" w:rsidRDefault="00555F93">
      <w:r>
        <w:t>Tanto na consulta por código como na de nome, se você inserir um produto inexistente, ele dirá q</w:t>
      </w:r>
      <w:r w:rsidR="008965F6">
        <w:t>ue</w:t>
      </w:r>
      <w:r>
        <w:t xml:space="preserve"> o produto não existe.</w:t>
      </w:r>
    </w:p>
    <w:p w14:paraId="5C04BDFD" w14:textId="210B9335" w:rsidR="00555F93" w:rsidRPr="00555F93" w:rsidRDefault="00555F93">
      <w:r>
        <w:rPr>
          <w:noProof/>
        </w:rPr>
        <w:lastRenderedPageBreak/>
        <w:drawing>
          <wp:inline distT="0" distB="0" distL="0" distR="0" wp14:anchorId="35286D78" wp14:editId="7925250E">
            <wp:extent cx="2647950" cy="27527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638E" w14:textId="17676038" w:rsidR="00555F93" w:rsidRDefault="00555F93">
      <w:pPr>
        <w:rPr>
          <w:b/>
        </w:rPr>
      </w:pPr>
      <w:r w:rsidRPr="00555F93">
        <w:rPr>
          <w:b/>
        </w:rPr>
        <w:t xml:space="preserve">Tela </w:t>
      </w:r>
      <w:r w:rsidR="0064563A" w:rsidRPr="00555F93">
        <w:rPr>
          <w:b/>
        </w:rPr>
        <w:t>Funcionário</w:t>
      </w:r>
      <w:r>
        <w:rPr>
          <w:b/>
        </w:rPr>
        <w:t>:</w:t>
      </w:r>
    </w:p>
    <w:p w14:paraId="302CB651" w14:textId="46B4AF51" w:rsidR="00555F93" w:rsidRDefault="00555F93">
      <w:r>
        <w:t xml:space="preserve">Se em vez de selecionar cliente, </w:t>
      </w:r>
      <w:r w:rsidR="0064563A">
        <w:t>você</w:t>
      </w:r>
      <w:r>
        <w:t xml:space="preserve"> selecionar funcionário, será direcionado para esta tela que vai te pedir o cpf de um funcionário para a validação de login.</w:t>
      </w:r>
    </w:p>
    <w:p w14:paraId="4FFF5F99" w14:textId="0F88EE5C" w:rsidR="00555F93" w:rsidRDefault="00555F93">
      <w:r>
        <w:rPr>
          <w:noProof/>
        </w:rPr>
        <w:drawing>
          <wp:inline distT="0" distB="0" distL="0" distR="0" wp14:anchorId="348F9E57" wp14:editId="04BA4C5F">
            <wp:extent cx="2524125" cy="13049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E7D0" w14:textId="733B19CE" w:rsidR="00555F93" w:rsidRDefault="00555F93">
      <w:r>
        <w:t>Não validando ele te dirá</w:t>
      </w:r>
    </w:p>
    <w:p w14:paraId="6CD3D831" w14:textId="19EAE5FE" w:rsidR="00555F93" w:rsidRDefault="00555F93">
      <w:r>
        <w:rPr>
          <w:noProof/>
        </w:rPr>
        <w:drawing>
          <wp:inline distT="0" distB="0" distL="0" distR="0" wp14:anchorId="23690961" wp14:editId="0F99A469">
            <wp:extent cx="2543175" cy="14478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0D8C" w14:textId="2DE89119" w:rsidR="00555F93" w:rsidRDefault="00555F93">
      <w:r>
        <w:t>Se validar, surgirá as opções de entrada para os funcionários. Você só tem acesso ao Gerente, se o cpf dado como entrada for de um gerente.</w:t>
      </w:r>
    </w:p>
    <w:p w14:paraId="1411C370" w14:textId="62E27DCD" w:rsidR="00555F93" w:rsidRDefault="00555F93">
      <w:r>
        <w:rPr>
          <w:noProof/>
        </w:rPr>
        <w:drawing>
          <wp:inline distT="0" distB="0" distL="0" distR="0" wp14:anchorId="6EA3F17E" wp14:editId="22746C5B">
            <wp:extent cx="3400425" cy="9620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10907" w14:textId="3EBC547C" w:rsidR="00555F93" w:rsidRDefault="00555F93">
      <w:pPr>
        <w:rPr>
          <w:b/>
        </w:rPr>
      </w:pPr>
      <w:r w:rsidRPr="00555F93">
        <w:rPr>
          <w:b/>
        </w:rPr>
        <w:lastRenderedPageBreak/>
        <w:t>Tela Funcionário-Caixa</w:t>
      </w:r>
    </w:p>
    <w:p w14:paraId="6421032F" w14:textId="5D04D998" w:rsidR="00555F93" w:rsidRDefault="00555F93">
      <w:r>
        <w:t>Se optar em entrar no Funcionário-caixa, ele perguntara qual caixa do supermercado você vai usar.</w:t>
      </w:r>
      <w:r>
        <w:br/>
      </w:r>
      <w:r>
        <w:rPr>
          <w:noProof/>
        </w:rPr>
        <w:drawing>
          <wp:inline distT="0" distB="0" distL="0" distR="0" wp14:anchorId="2D1CF159" wp14:editId="4A63BDC5">
            <wp:extent cx="3476625" cy="184785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DD48" w14:textId="49DCEFE6" w:rsidR="00555F93" w:rsidRDefault="00555F93">
      <w:r>
        <w:t>Tendo acesso só a venda de itens. Selecionado ela</w:t>
      </w:r>
      <w:r w:rsidR="005B1D58">
        <w:t xml:space="preserve">, ele vai pedir o código do produto (ou -1 para terminar a compra) e em seguida a quantidade. </w:t>
      </w:r>
      <w:r w:rsidR="003C1C58">
        <w:rPr>
          <w:noProof/>
        </w:rPr>
        <w:drawing>
          <wp:inline distT="0" distB="0" distL="0" distR="0" wp14:anchorId="7E0C8B46" wp14:editId="140FC37A">
            <wp:extent cx="3924300" cy="287655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C376D" w14:textId="00A23439" w:rsidR="004B6511" w:rsidRDefault="004B6511">
      <w:r>
        <w:t>Se o item não existir</w:t>
      </w:r>
    </w:p>
    <w:p w14:paraId="69BA12BF" w14:textId="6CDE7648" w:rsidR="004B6511" w:rsidRDefault="004B6511">
      <w:r>
        <w:rPr>
          <w:noProof/>
        </w:rPr>
        <w:drawing>
          <wp:inline distT="0" distB="0" distL="0" distR="0" wp14:anchorId="55BF142F" wp14:editId="5F737F10">
            <wp:extent cx="3749040" cy="1371600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4D78" w14:textId="4FC8A0E9" w:rsidR="005B1D58" w:rsidRDefault="005B1D58">
      <w:r>
        <w:t>Encerrando a compra (com -1), você será direcionado ao método de pagamento.</w:t>
      </w:r>
    </w:p>
    <w:p w14:paraId="5ED1DC77" w14:textId="7F730C44" w:rsidR="005B1D58" w:rsidRDefault="003C1C58">
      <w:r>
        <w:rPr>
          <w:noProof/>
        </w:rPr>
        <w:lastRenderedPageBreak/>
        <w:drawing>
          <wp:inline distT="0" distB="0" distL="0" distR="0" wp14:anchorId="776E36CF" wp14:editId="4681DFC9">
            <wp:extent cx="3019425" cy="66675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777B" w14:textId="79E26BDF" w:rsidR="005B1D58" w:rsidRDefault="005B1D58">
      <w:r>
        <w:t>Se escolher compra por cartão, é validado seu cartão</w:t>
      </w:r>
    </w:p>
    <w:p w14:paraId="7E5141AB" w14:textId="2800B6F3" w:rsidR="005B1D58" w:rsidRDefault="003C1C58">
      <w:r>
        <w:rPr>
          <w:noProof/>
        </w:rPr>
        <w:drawing>
          <wp:inline distT="0" distB="0" distL="0" distR="0" wp14:anchorId="6F166546" wp14:editId="310EFAC7">
            <wp:extent cx="3486150" cy="47625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40B3" w14:textId="0E1F3D8F" w:rsidR="004B6511" w:rsidRDefault="004B6511">
      <w:r>
        <w:t>Se a quantidade for excedente</w:t>
      </w:r>
    </w:p>
    <w:p w14:paraId="5F894CF9" w14:textId="744EBDB4" w:rsidR="004B6511" w:rsidRDefault="004B6511">
      <w:r>
        <w:rPr>
          <w:noProof/>
        </w:rPr>
        <w:drawing>
          <wp:inline distT="0" distB="0" distL="0" distR="0" wp14:anchorId="6D0A2679" wp14:editId="697623F8">
            <wp:extent cx="4663440" cy="3383280"/>
            <wp:effectExtent l="0" t="0" r="381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35050" w14:textId="0F1682EB" w:rsidR="003C1C58" w:rsidRDefault="003C1C58"/>
    <w:p w14:paraId="6DA928AA" w14:textId="77777777" w:rsidR="003C1C58" w:rsidRDefault="003C1C58"/>
    <w:p w14:paraId="5BE6D04D" w14:textId="5AFE69C3" w:rsidR="005B1D58" w:rsidRDefault="005B1D58">
      <w:r>
        <w:t>Se escolher compra com dinheiro, ele perguntara quanto está recebendo e te dirá o troco.</w:t>
      </w:r>
    </w:p>
    <w:p w14:paraId="3A08D7FC" w14:textId="42C3D9EE" w:rsidR="005B1D58" w:rsidRDefault="003C1C58">
      <w:r>
        <w:rPr>
          <w:noProof/>
        </w:rPr>
        <w:drawing>
          <wp:inline distT="0" distB="0" distL="0" distR="0" wp14:anchorId="166658AF" wp14:editId="63685F07">
            <wp:extent cx="4676775" cy="84772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B601" w14:textId="0A035F84" w:rsidR="005B1D58" w:rsidRDefault="005B1D58">
      <w:r>
        <w:t>Se você receber menos dinheiro q</w:t>
      </w:r>
      <w:r w:rsidR="003C1C58">
        <w:t>ue</w:t>
      </w:r>
      <w:r>
        <w:t xml:space="preserve"> o necessário, ele vai te lembrar.</w:t>
      </w:r>
    </w:p>
    <w:p w14:paraId="6C1C897E" w14:textId="46C76B45" w:rsidR="003C1C58" w:rsidRDefault="003C1C58">
      <w:r>
        <w:rPr>
          <w:noProof/>
        </w:rPr>
        <w:lastRenderedPageBreak/>
        <w:drawing>
          <wp:inline distT="0" distB="0" distL="0" distR="0" wp14:anchorId="74E02A85" wp14:editId="090B8D38">
            <wp:extent cx="3771900" cy="196215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B1021" w14:textId="77777777" w:rsidR="003C1C58" w:rsidRDefault="003C1C58"/>
    <w:p w14:paraId="3DEB3A97" w14:textId="1181E0A5" w:rsidR="003C1C58" w:rsidRDefault="003C1C58"/>
    <w:p w14:paraId="3E93CF5E" w14:textId="2D598D1D" w:rsidR="003C1C58" w:rsidRDefault="003C1C58">
      <w:r w:rsidRPr="003C1C58">
        <w:rPr>
          <w:b/>
        </w:rPr>
        <w:t>Tela Gerente</w:t>
      </w:r>
    </w:p>
    <w:p w14:paraId="5F875BA3" w14:textId="2BA9242B" w:rsidR="003C1C58" w:rsidRDefault="003C1C58">
      <w:r>
        <w:t>Se optar por pela tela gerente, poderá escolher entre entrar no estoque ou gerar relatório</w:t>
      </w:r>
    </w:p>
    <w:p w14:paraId="39E03DD5" w14:textId="39CD3578" w:rsidR="003C1C58" w:rsidRDefault="003C1C58">
      <w:r>
        <w:rPr>
          <w:noProof/>
        </w:rPr>
        <w:drawing>
          <wp:inline distT="0" distB="0" distL="0" distR="0" wp14:anchorId="2A27E0FF" wp14:editId="20A0E8D8">
            <wp:extent cx="2926080" cy="731520"/>
            <wp:effectExtent l="0" t="0" r="762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CA555" w14:textId="77777777" w:rsidR="008965F6" w:rsidRDefault="003C1C58">
      <w:r>
        <w:t>Se entrar no estoque, terá opção adicionar item, (se adicionar o mesmo item ele irá somar o seu valor), e listar Estoque que dirá todo o estoque.</w:t>
      </w:r>
    </w:p>
    <w:p w14:paraId="1222314F" w14:textId="77777777" w:rsidR="008965F6" w:rsidRDefault="008965F6">
      <w:r>
        <w:rPr>
          <w:noProof/>
        </w:rPr>
        <w:drawing>
          <wp:inline distT="0" distB="0" distL="0" distR="0" wp14:anchorId="3BD03B73" wp14:editId="4576BDD2">
            <wp:extent cx="2834640" cy="731520"/>
            <wp:effectExtent l="0" t="0" r="381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FEEE" w14:textId="35BA5EB7" w:rsidR="008965F6" w:rsidRDefault="008965F6">
      <w:r>
        <w:t xml:space="preserve"> E escolhendo adicionar item teremos esta tela, que vai perguntar o nome do item, a quantidade, a unidade de medida e o preço.</w:t>
      </w:r>
    </w:p>
    <w:p w14:paraId="2E72B00E" w14:textId="13DCF3ED" w:rsidR="003C1C58" w:rsidRDefault="003C1C58">
      <w:r>
        <w:rPr>
          <w:noProof/>
        </w:rPr>
        <w:drawing>
          <wp:inline distT="0" distB="0" distL="0" distR="0" wp14:anchorId="3F6824F7" wp14:editId="2B48AF2D">
            <wp:extent cx="2533650" cy="2047875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68612" w14:textId="0BABCD19" w:rsidR="008965F6" w:rsidRDefault="008965F6">
      <w:r>
        <w:t>Se escolher listar, teremos isso</w:t>
      </w:r>
    </w:p>
    <w:p w14:paraId="58E7FD3D" w14:textId="68BA116A" w:rsidR="008965F6" w:rsidRDefault="008965F6">
      <w:r>
        <w:rPr>
          <w:noProof/>
        </w:rPr>
        <w:lastRenderedPageBreak/>
        <w:drawing>
          <wp:inline distT="0" distB="0" distL="0" distR="0" wp14:anchorId="7DCE8B16" wp14:editId="0BD4D153">
            <wp:extent cx="3286125" cy="458152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AFEC7" w14:textId="7E277D87" w:rsidR="008965F6" w:rsidRDefault="008965F6">
      <w:r>
        <w:t>Se escolher o relatório, iremos para essa tela</w:t>
      </w:r>
    </w:p>
    <w:p w14:paraId="4C079FC0" w14:textId="6503F1C1" w:rsidR="008965F6" w:rsidRDefault="008965F6">
      <w:r>
        <w:rPr>
          <w:noProof/>
        </w:rPr>
        <w:drawing>
          <wp:inline distT="0" distB="0" distL="0" distR="0" wp14:anchorId="47097761" wp14:editId="2EA79CE3">
            <wp:extent cx="3076575" cy="88582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7172" w14:textId="64036DE5" w:rsidR="008965F6" w:rsidRDefault="008965F6">
      <w:r>
        <w:t xml:space="preserve">Escolhendo o relatório de estoque vamos poder ver a quantidade de itens que estavam no começo do dia e no final do dia. </w:t>
      </w:r>
      <w:r w:rsidR="0064563A">
        <w:t>(O</w:t>
      </w:r>
      <w:r>
        <w:t xml:space="preserve"> arroz diminuir)</w:t>
      </w:r>
    </w:p>
    <w:p w14:paraId="5D17E59A" w14:textId="4C031645" w:rsidR="008965F6" w:rsidRDefault="008965F6">
      <w:r>
        <w:rPr>
          <w:noProof/>
        </w:rPr>
        <w:lastRenderedPageBreak/>
        <w:drawing>
          <wp:inline distT="0" distB="0" distL="0" distR="0" wp14:anchorId="7255180B" wp14:editId="66D9C90E">
            <wp:extent cx="2228850" cy="291465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483E5" w14:textId="660731C7" w:rsidR="008965F6" w:rsidRDefault="008965F6">
      <w:r>
        <w:t>E por último, se escolhermos relatório venda, veremos o quanto vendemos no dia</w:t>
      </w:r>
    </w:p>
    <w:p w14:paraId="28E99E16" w14:textId="4410F1AA" w:rsidR="008965F6" w:rsidRDefault="008965F6">
      <w:r>
        <w:rPr>
          <w:noProof/>
        </w:rPr>
        <w:drawing>
          <wp:inline distT="0" distB="0" distL="0" distR="0" wp14:anchorId="24F0092A" wp14:editId="75E957A2">
            <wp:extent cx="3067050" cy="118110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DD60" w14:textId="709CB389" w:rsidR="00227FDF" w:rsidRDefault="00227FDF">
      <w:r>
        <w:t>Se ainda não tiver venda nenhuma, esta tela irá aparecer</w:t>
      </w:r>
    </w:p>
    <w:p w14:paraId="48FF105C" w14:textId="3BCEFF0C" w:rsidR="00227FDF" w:rsidRPr="003C1C58" w:rsidRDefault="00227FDF">
      <w:r>
        <w:rPr>
          <w:noProof/>
        </w:rPr>
        <w:drawing>
          <wp:inline distT="0" distB="0" distL="0" distR="0" wp14:anchorId="694FB0C7" wp14:editId="212C4E92">
            <wp:extent cx="3267075" cy="17145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227FDF" w:rsidRPr="003C1C58" w:rsidSect="002D05E8">
      <w:footerReference w:type="default" r:id="rId34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93999E" w14:textId="77777777" w:rsidR="00400792" w:rsidRDefault="00400792">
      <w:pPr>
        <w:spacing w:before="0" w:after="0" w:line="240" w:lineRule="auto"/>
      </w:pPr>
      <w:r>
        <w:separator/>
      </w:r>
    </w:p>
  </w:endnote>
  <w:endnote w:type="continuationSeparator" w:id="0">
    <w:p w14:paraId="4A792819" w14:textId="77777777" w:rsidR="00400792" w:rsidRDefault="004007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FCCC5" w14:textId="313B9F5C" w:rsidR="00AC3F46" w:rsidRDefault="0058130B" w:rsidP="00BB1F05">
    <w:pPr>
      <w:pStyle w:val="rodap"/>
      <w:ind w:right="-149"/>
    </w:pPr>
    <w:r>
      <w:t>Página</w:t>
    </w:r>
    <w:r w:rsidR="00BB1F05">
      <w:t xml:space="preserve"> </w:t>
    </w:r>
    <w:r>
      <w:fldChar w:fldCharType="begin"/>
    </w:r>
    <w:r>
      <w:instrText xml:space="preserve"> PAGE  \* Arabic  \* MERGEFORMAT </w:instrText>
    </w:r>
    <w:r>
      <w:fldChar w:fldCharType="separate"/>
    </w:r>
    <w:r w:rsidR="001C2661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52EE0" w14:textId="77777777" w:rsidR="00400792" w:rsidRDefault="00400792">
      <w:pPr>
        <w:spacing w:before="0" w:after="0" w:line="240" w:lineRule="auto"/>
      </w:pPr>
      <w:r>
        <w:separator/>
      </w:r>
    </w:p>
  </w:footnote>
  <w:footnote w:type="continuationSeparator" w:id="0">
    <w:p w14:paraId="3D01CB4E" w14:textId="77777777" w:rsidR="00400792" w:rsidRDefault="0040079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673B22B6"/>
    <w:multiLevelType w:val="hybridMultilevel"/>
    <w:tmpl w:val="9A228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60"/>
    <w:rsid w:val="000158FD"/>
    <w:rsid w:val="0008370C"/>
    <w:rsid w:val="000B37CF"/>
    <w:rsid w:val="00100FD1"/>
    <w:rsid w:val="00102D36"/>
    <w:rsid w:val="001C2661"/>
    <w:rsid w:val="00227FDF"/>
    <w:rsid w:val="00265C50"/>
    <w:rsid w:val="00281D60"/>
    <w:rsid w:val="002A37A3"/>
    <w:rsid w:val="002D05E8"/>
    <w:rsid w:val="003C1C58"/>
    <w:rsid w:val="00400792"/>
    <w:rsid w:val="00431358"/>
    <w:rsid w:val="004B6511"/>
    <w:rsid w:val="00555F93"/>
    <w:rsid w:val="0058130B"/>
    <w:rsid w:val="005B1D58"/>
    <w:rsid w:val="0064563A"/>
    <w:rsid w:val="006827BF"/>
    <w:rsid w:val="006C37F5"/>
    <w:rsid w:val="00810816"/>
    <w:rsid w:val="008965F6"/>
    <w:rsid w:val="008D7137"/>
    <w:rsid w:val="008F69E8"/>
    <w:rsid w:val="00995509"/>
    <w:rsid w:val="00A71DD1"/>
    <w:rsid w:val="00AB7D21"/>
    <w:rsid w:val="00AC3F46"/>
    <w:rsid w:val="00AE3D8E"/>
    <w:rsid w:val="00B16579"/>
    <w:rsid w:val="00B23C0A"/>
    <w:rsid w:val="00B52E62"/>
    <w:rsid w:val="00B83C98"/>
    <w:rsid w:val="00B92DB4"/>
    <w:rsid w:val="00BB1F05"/>
    <w:rsid w:val="00CF567E"/>
    <w:rsid w:val="00CF73BE"/>
    <w:rsid w:val="00D459E8"/>
    <w:rsid w:val="00D97E9B"/>
    <w:rsid w:val="00DE1B9C"/>
    <w:rsid w:val="00E71974"/>
    <w:rsid w:val="00F15A54"/>
    <w:rsid w:val="00F407BB"/>
    <w:rsid w:val="00FC73B2"/>
    <w:rsid w:val="00FD6048"/>
    <w:rsid w:val="00FF23D0"/>
    <w:rsid w:val="4AB2E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30C798"/>
  <w15:docId w15:val="{425ABBEF-E637-40C8-8D9A-8E7D099E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customStyle="1" w:styleId="ttulo3">
    <w:name w:val="título 3"/>
    <w:basedOn w:val="Normal"/>
    <w:next w:val="Normal"/>
    <w:link w:val="Cardettulo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table" w:customStyle="1" w:styleId="Sombreamentoclaro">
    <w:name w:val="Sombreamento claro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ocontato">
    <w:name w:val="Informações do contato"/>
    <w:basedOn w:val="Normal"/>
    <w:uiPriority w:val="99"/>
    <w:qFormat/>
    <w:pPr>
      <w:spacing w:before="0" w:after="0"/>
      <w:jc w:val="center"/>
    </w:p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Cardettulo3">
    <w:name w:val="Car de título 3"/>
    <w:basedOn w:val="Fontepargpadro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customStyle="1" w:styleId="legenda">
    <w:name w:val="legenda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5"/>
      </w:numPr>
    </w:pPr>
  </w:style>
  <w:style w:type="paragraph" w:customStyle="1" w:styleId="Listanumerada">
    <w:name w:val="Lista numerada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e">
    <w:name w:val="Emphasis"/>
    <w:basedOn w:val="Fontepargpadro"/>
    <w:uiPriority w:val="10"/>
    <w:unhideWhenUsed/>
    <w:qFormat/>
    <w:rPr>
      <w:i w:val="0"/>
      <w:iCs w:val="0"/>
      <w:color w:val="007789" w:themeColor="accent1" w:themeShade="BF"/>
    </w:rPr>
  </w:style>
  <w:style w:type="paragraph" w:customStyle="1" w:styleId="Semespaamento">
    <w:name w:val="Sem espaçamento"/>
    <w:link w:val="Semcardeespaamento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emcardeespaamento">
    <w:name w:val="Sem car de espaçamento"/>
    <w:basedOn w:val="Fontepargpadro"/>
    <w:link w:val="Semespaamento"/>
    <w:uiPriority w:val="1"/>
    <w:rPr>
      <w:rFonts w:asciiTheme="minorHAnsi" w:eastAsiaTheme="minorEastAsia" w:hAnsiTheme="minorHAnsi" w:cstheme="minorBidi"/>
      <w:color w:val="auto"/>
    </w:rPr>
  </w:style>
  <w:style w:type="paragraph" w:styleId="Citao">
    <w:name w:val="Quote"/>
    <w:basedOn w:val="Normal"/>
    <w:next w:val="Normal"/>
    <w:link w:val="Citao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oChar">
    <w:name w:val="Citação Char"/>
    <w:basedOn w:val="Fontepargpadro"/>
    <w:link w:val="Citao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TtulodoSUMRIO">
    <w:name w:val="Título do SUMÁRIO"/>
    <w:basedOn w:val="ttulo1"/>
    <w:next w:val="Normal"/>
    <w:uiPriority w:val="39"/>
    <w:unhideWhenUsed/>
    <w:qFormat/>
    <w:pPr>
      <w:spacing w:before="0"/>
      <w:outlineLvl w:val="9"/>
    </w:pPr>
  </w:style>
  <w:style w:type="paragraph" w:customStyle="1" w:styleId="rodap">
    <w:name w:val="rodapé"/>
    <w:basedOn w:val="Normal"/>
    <w:link w:val="Carderodap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Carderodap">
    <w:name w:val="Car de rodapé"/>
    <w:basedOn w:val="Fontepargpadro"/>
    <w:link w:val="rodap"/>
    <w:uiPriority w:val="99"/>
    <w:rPr>
      <w:caps/>
      <w:sz w:val="16"/>
    </w:rPr>
  </w:style>
  <w:style w:type="paragraph" w:customStyle="1" w:styleId="sumrio3">
    <w:name w:val="sumário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customStyle="1" w:styleId="Hiperlink">
    <w:name w:val="Hiperlink"/>
    <w:basedOn w:val="Fontepargpadro"/>
    <w:uiPriority w:val="99"/>
    <w:unhideWhenUsed/>
    <w:rPr>
      <w:color w:val="EB8803" w:themeColor="hyperlink"/>
      <w:u w:val="single"/>
    </w:rPr>
  </w:style>
  <w:style w:type="paragraph" w:customStyle="1" w:styleId="sumrio1">
    <w:name w:val="sumário 1"/>
    <w:basedOn w:val="Normal"/>
    <w:next w:val="Normal"/>
    <w:autoRedefine/>
    <w:uiPriority w:val="39"/>
    <w:unhideWhenUsed/>
    <w:pPr>
      <w:spacing w:after="100"/>
    </w:pPr>
  </w:style>
  <w:style w:type="paragraph" w:customStyle="1" w:styleId="sumrio2">
    <w:name w:val="sumário 2"/>
    <w:basedOn w:val="Normal"/>
    <w:next w:val="Normal"/>
    <w:autoRedefine/>
    <w:uiPriority w:val="39"/>
    <w:unhideWhenUsed/>
    <w:pPr>
      <w:spacing w:after="100"/>
      <w:ind w:left="200"/>
    </w:p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Pr>
      <w:rFonts w:ascii="Tahoma" w:hAnsi="Tahoma" w:cs="Tahoma"/>
      <w:sz w:val="16"/>
    </w:rPr>
  </w:style>
  <w:style w:type="paragraph" w:styleId="Bibliografia">
    <w:name w:val="Bibliography"/>
    <w:basedOn w:val="Normal"/>
    <w:next w:val="Normal"/>
    <w:uiPriority w:val="39"/>
    <w:unhideWhenUsed/>
  </w:style>
  <w:style w:type="paragraph" w:customStyle="1" w:styleId="cabealho">
    <w:name w:val="cabeçalho"/>
    <w:basedOn w:val="Normal"/>
    <w:link w:val="Cardecabealho"/>
    <w:uiPriority w:val="99"/>
    <w:unhideWhenUsed/>
    <w:pPr>
      <w:spacing w:before="0"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styleId="Recuonormal">
    <w:name w:val="Normal Indent"/>
    <w:basedOn w:val="Normal"/>
    <w:uiPriority w:val="99"/>
    <w:unhideWhenUsed/>
    <w:pPr>
      <w:ind w:left="72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Tabeladorelatrio">
    <w:name w:val="Tabela do relatóri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Gradedatabela">
    <w:name w:val="Grade da tabela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0">
    <w:name w:val="header"/>
    <w:basedOn w:val="Normal"/>
    <w:link w:val="CabealhoChar"/>
    <w:uiPriority w:val="99"/>
    <w:unhideWhenUsed/>
    <w:rsid w:val="00BB1F0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BB1F05"/>
  </w:style>
  <w:style w:type="paragraph" w:styleId="Rodap0">
    <w:name w:val="footer"/>
    <w:basedOn w:val="Normal"/>
    <w:link w:val="RodapChar"/>
    <w:uiPriority w:val="99"/>
    <w:unhideWhenUsed/>
    <w:rsid w:val="00BB1F0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BB1F05"/>
  </w:style>
  <w:style w:type="character" w:styleId="TextodoEspaoReservado0">
    <w:name w:val="Placeholder Text"/>
    <w:basedOn w:val="Fontepargpadro"/>
    <w:uiPriority w:val="99"/>
    <w:semiHidden/>
    <w:rsid w:val="002A37A3"/>
    <w:rPr>
      <w:color w:val="808080"/>
    </w:rPr>
  </w:style>
  <w:style w:type="paragraph" w:customStyle="1" w:styleId="Ttulo10">
    <w:name w:val="Título1"/>
    <w:basedOn w:val="Normal"/>
    <w:next w:val="Normal"/>
    <w:link w:val="Cardettulo"/>
    <w:uiPriority w:val="10"/>
    <w:unhideWhenUsed/>
    <w:qFormat/>
    <w:rsid w:val="00FF23D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  <w:szCs w:val="60"/>
    </w:rPr>
  </w:style>
  <w:style w:type="character" w:customStyle="1" w:styleId="Cardettulo">
    <w:name w:val="Car de título"/>
    <w:basedOn w:val="Fontepargpadro"/>
    <w:link w:val="Ttulo10"/>
    <w:uiPriority w:val="10"/>
    <w:rsid w:val="00FF23D0"/>
    <w:rPr>
      <w:rFonts w:asciiTheme="majorHAnsi" w:eastAsiaTheme="majorEastAsia" w:hAnsiTheme="majorHAnsi" w:cstheme="majorBidi"/>
      <w:color w:val="007789" w:themeColor="accent1" w:themeShade="BF"/>
      <w:kern w:val="28"/>
      <w:sz w:val="60"/>
      <w:szCs w:val="60"/>
      <w:lang w:val="pt-BR"/>
    </w:rPr>
  </w:style>
  <w:style w:type="paragraph" w:customStyle="1" w:styleId="Subttulo1">
    <w:name w:val="Subtítulo1"/>
    <w:basedOn w:val="Normal"/>
    <w:next w:val="Normal"/>
    <w:link w:val="Cardesubttulo"/>
    <w:uiPriority w:val="11"/>
    <w:unhideWhenUsed/>
    <w:qFormat/>
    <w:rsid w:val="00FF23D0"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Cardesubttulo">
    <w:name w:val="Car de subtítulo"/>
    <w:basedOn w:val="Fontepargpadro"/>
    <w:link w:val="Subttulo1"/>
    <w:uiPriority w:val="11"/>
    <w:rsid w:val="00FF23D0"/>
    <w:rPr>
      <w:rFonts w:asciiTheme="majorHAnsi" w:eastAsiaTheme="majorEastAsia" w:hAnsiTheme="majorHAnsi" w:cstheme="majorBidi"/>
      <w:caps/>
      <w:sz w:val="26"/>
      <w:szCs w:val="26"/>
      <w:lang w:val="pt-BR"/>
    </w:rPr>
  </w:style>
  <w:style w:type="paragraph" w:styleId="PargrafodaLista">
    <w:name w:val="List Paragraph"/>
    <w:basedOn w:val="Normal"/>
    <w:uiPriority w:val="34"/>
    <w:semiHidden/>
    <w:qFormat/>
    <w:rsid w:val="00CF73B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EB880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6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0DC7D4-0DB3-46B5-9AC2-F62D68362A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28C11-5A19-4C54-80CE-5FD6A9E9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0</TotalTime>
  <Pages>8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Readme.TXT</vt:lpstr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Readme.TXT</dc:title>
  <dc:subject>Sistema de supermercado</dc:subject>
  <dc:creator>Alunos: Ricardo José, Anderson da Costa, Erika Eckhardt</dc:creator>
  <cp:keywords>POO</cp:keywords>
  <cp:lastModifiedBy>Ricardo Júnior</cp:lastModifiedBy>
  <cp:revision>2</cp:revision>
  <dcterms:created xsi:type="dcterms:W3CDTF">2016-07-18T03:36:00Z</dcterms:created>
  <dcterms:modified xsi:type="dcterms:W3CDTF">2016-07-18T03:36:00Z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